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BC8" w:rsidRDefault="00264BC8" w:rsidP="00274617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0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052"/>
        <w:gridCol w:w="1225"/>
        <w:gridCol w:w="1225"/>
        <w:gridCol w:w="1053"/>
        <w:gridCol w:w="1053"/>
        <w:gridCol w:w="1053"/>
        <w:gridCol w:w="1053"/>
        <w:gridCol w:w="1371"/>
      </w:tblGrid>
      <w:tr w:rsidR="00264BC8" w:rsidTr="00141C05">
        <w:trPr>
          <w:trHeight w:hRule="exact" w:val="454"/>
        </w:trPr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264BC8" w:rsidRDefault="00264BC8" w:rsidP="00141C0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760" w:type="dxa"/>
            <w:gridSpan w:val="5"/>
            <w:tcBorders>
              <w:top w:val="single" w:sz="12" w:space="0" w:color="auto"/>
            </w:tcBorders>
            <w:vAlign w:val="center"/>
          </w:tcPr>
          <w:p w:rsidR="00264BC8" w:rsidRDefault="00264BC8" w:rsidP="00141C05">
            <w:pPr>
              <w:jc w:val="center"/>
            </w:pPr>
            <w:r>
              <w:t>Linux</w:t>
            </w:r>
            <w:r>
              <w:rPr>
                <w:rFonts w:hint="eastAsia"/>
              </w:rPr>
              <w:t>安装及虚拟机的使用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264BC8" w:rsidRDefault="00264BC8" w:rsidP="00141C05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165" w:type="dxa"/>
            <w:tcBorders>
              <w:top w:val="single" w:sz="12" w:space="0" w:color="auto"/>
            </w:tcBorders>
            <w:vAlign w:val="center"/>
          </w:tcPr>
          <w:p w:rsidR="00264BC8" w:rsidRDefault="00264BC8" w:rsidP="00141C05">
            <w:pPr>
              <w:jc w:val="center"/>
            </w:pPr>
            <w:r>
              <w:t>1</w:t>
            </w:r>
          </w:p>
        </w:tc>
      </w:tr>
      <w:tr w:rsidR="00264BC8" w:rsidTr="00141C05">
        <w:trPr>
          <w:trHeight w:hRule="exact" w:val="454"/>
        </w:trPr>
        <w:tc>
          <w:tcPr>
            <w:tcW w:w="1080" w:type="dxa"/>
            <w:vAlign w:val="center"/>
          </w:tcPr>
          <w:p w:rsidR="00264BC8" w:rsidRDefault="00264BC8" w:rsidP="00141C05">
            <w:pPr>
              <w:jc w:val="center"/>
            </w:pPr>
            <w:r>
              <w:rPr>
                <w:rFonts w:hint="eastAsia"/>
              </w:rPr>
              <w:t>姓</w:t>
            </w:r>
            <w: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260" w:type="dxa"/>
            <w:vAlign w:val="center"/>
          </w:tcPr>
          <w:p w:rsidR="00264BC8" w:rsidRDefault="00264BC8" w:rsidP="00141C05">
            <w:r>
              <w:rPr>
                <w:rFonts w:hint="eastAsia"/>
              </w:rPr>
              <w:t>陈小贤</w:t>
            </w:r>
          </w:p>
        </w:tc>
        <w:tc>
          <w:tcPr>
            <w:tcW w:w="1260" w:type="dxa"/>
            <w:vAlign w:val="center"/>
          </w:tcPr>
          <w:p w:rsidR="00264BC8" w:rsidRDefault="00264BC8" w:rsidP="00141C05">
            <w:pPr>
              <w:jc w:val="center"/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080" w:type="dxa"/>
            <w:vAlign w:val="center"/>
          </w:tcPr>
          <w:p w:rsidR="00264BC8" w:rsidRDefault="00264BC8" w:rsidP="00141C05">
            <w:pPr>
              <w:jc w:val="center"/>
            </w:pPr>
            <w:r>
              <w:rPr>
                <w:rFonts w:hint="eastAsia"/>
              </w:rPr>
              <w:t>信管</w:t>
            </w:r>
          </w:p>
        </w:tc>
        <w:tc>
          <w:tcPr>
            <w:tcW w:w="1080" w:type="dxa"/>
            <w:vAlign w:val="center"/>
          </w:tcPr>
          <w:p w:rsidR="00264BC8" w:rsidRDefault="00264BC8" w:rsidP="00141C05">
            <w:pPr>
              <w:jc w:val="center"/>
            </w:pPr>
            <w:r>
              <w:rPr>
                <w:rFonts w:hint="eastAsia"/>
              </w:rPr>
              <w:t>班</w:t>
            </w:r>
            <w:r>
              <w:t xml:space="preserve">    </w:t>
            </w:r>
            <w:r>
              <w:rPr>
                <w:rFonts w:hint="eastAsia"/>
              </w:rPr>
              <w:t>级</w:t>
            </w:r>
          </w:p>
        </w:tc>
        <w:tc>
          <w:tcPr>
            <w:tcW w:w="1080" w:type="dxa"/>
            <w:vAlign w:val="center"/>
          </w:tcPr>
          <w:p w:rsidR="00264BC8" w:rsidRDefault="00264BC8" w:rsidP="00141C05">
            <w:pPr>
              <w:jc w:val="center"/>
            </w:pPr>
            <w:r>
              <w:t>18</w:t>
            </w:r>
          </w:p>
        </w:tc>
        <w:tc>
          <w:tcPr>
            <w:tcW w:w="1080" w:type="dxa"/>
            <w:vAlign w:val="center"/>
          </w:tcPr>
          <w:p w:rsidR="00264BC8" w:rsidRDefault="00264BC8" w:rsidP="00141C05">
            <w:pPr>
              <w:jc w:val="center"/>
            </w:pPr>
            <w:r>
              <w:rPr>
                <w:rFonts w:hint="eastAsia"/>
              </w:rPr>
              <w:t>学</w:t>
            </w:r>
            <w: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165" w:type="dxa"/>
            <w:vAlign w:val="center"/>
          </w:tcPr>
          <w:p w:rsidR="00264BC8" w:rsidRDefault="00264BC8" w:rsidP="00141C05">
            <w:pPr>
              <w:jc w:val="center"/>
            </w:pPr>
            <w:r>
              <w:t>10207180583</w:t>
            </w:r>
          </w:p>
        </w:tc>
      </w:tr>
      <w:tr w:rsidR="00264BC8" w:rsidTr="00141C05">
        <w:trPr>
          <w:cantSplit/>
          <w:trHeight w:hRule="exact" w:val="454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:rsidR="00264BC8" w:rsidRDefault="00264BC8" w:rsidP="00141C05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520" w:type="dxa"/>
            <w:gridSpan w:val="2"/>
            <w:tcBorders>
              <w:bottom w:val="single" w:sz="12" w:space="0" w:color="auto"/>
            </w:tcBorders>
            <w:vAlign w:val="center"/>
          </w:tcPr>
          <w:p w:rsidR="00264BC8" w:rsidRDefault="00264BC8" w:rsidP="00141C05">
            <w:pPr>
              <w:jc w:val="center"/>
            </w:pPr>
            <w:r>
              <w:t>2012</w:t>
            </w:r>
            <w:r>
              <w:rPr>
                <w:rFonts w:hint="eastAsia"/>
              </w:rPr>
              <w:t>年</w:t>
            </w:r>
            <w: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:rsidR="00264BC8" w:rsidRDefault="00264BC8" w:rsidP="00141C05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160" w:type="dxa"/>
            <w:gridSpan w:val="2"/>
            <w:tcBorders>
              <w:bottom w:val="single" w:sz="12" w:space="0" w:color="auto"/>
            </w:tcBorders>
            <w:vAlign w:val="center"/>
          </w:tcPr>
          <w:p w:rsidR="00264BC8" w:rsidRDefault="00264BC8" w:rsidP="00141C05">
            <w:pPr>
              <w:jc w:val="center"/>
            </w:pPr>
            <w:r>
              <w:rPr>
                <w:rFonts w:hint="eastAsia"/>
              </w:rPr>
              <w:t>丘文峰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:rsidR="00264BC8" w:rsidRDefault="00264BC8" w:rsidP="00141C05">
            <w:pPr>
              <w:jc w:val="center"/>
            </w:pPr>
            <w:r>
              <w:rPr>
                <w:rFonts w:hint="eastAsia"/>
              </w:rPr>
              <w:t>成</w:t>
            </w:r>
            <w: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165" w:type="dxa"/>
            <w:tcBorders>
              <w:bottom w:val="single" w:sz="12" w:space="0" w:color="auto"/>
            </w:tcBorders>
            <w:vAlign w:val="center"/>
          </w:tcPr>
          <w:p w:rsidR="00264BC8" w:rsidRDefault="00264BC8" w:rsidP="00141C05">
            <w:pPr>
              <w:jc w:val="center"/>
            </w:pPr>
          </w:p>
        </w:tc>
      </w:tr>
      <w:tr w:rsidR="00264BC8" w:rsidTr="00141C05">
        <w:trPr>
          <w:trHeight w:val="2116"/>
        </w:trPr>
        <w:tc>
          <w:tcPr>
            <w:tcW w:w="9085" w:type="dxa"/>
            <w:gridSpan w:val="8"/>
            <w:tcBorders>
              <w:top w:val="single" w:sz="12" w:space="0" w:color="auto"/>
            </w:tcBorders>
          </w:tcPr>
          <w:p w:rsidR="00264BC8" w:rsidRDefault="00264BC8" w:rsidP="00141C05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264BC8" w:rsidRDefault="00264BC8" w:rsidP="00141C05">
            <w:pPr>
              <w:ind w:left="284" w:right="340"/>
            </w:pPr>
            <w:r>
              <w:t>1.</w:t>
            </w:r>
            <w:r w:rsidRPr="00274617">
              <w:rPr>
                <w:rFonts w:hint="eastAsia"/>
              </w:rPr>
              <w:t>加深对进程概念的理解，</w:t>
            </w:r>
          </w:p>
          <w:p w:rsidR="00264BC8" w:rsidRDefault="00264BC8" w:rsidP="00141C05">
            <w:pPr>
              <w:ind w:left="284" w:right="340"/>
            </w:pPr>
            <w:r>
              <w:t>2.</w:t>
            </w:r>
            <w:r w:rsidRPr="00274617">
              <w:rPr>
                <w:rFonts w:hint="eastAsia"/>
              </w:rPr>
              <w:t>明确进程和程序的区别</w:t>
            </w:r>
          </w:p>
          <w:p w:rsidR="00264BC8" w:rsidRDefault="00264BC8" w:rsidP="00141C05">
            <w:pPr>
              <w:ind w:left="284" w:right="340"/>
            </w:pPr>
            <w:r>
              <w:t>3.</w:t>
            </w:r>
            <w:r>
              <w:rPr>
                <w:rFonts w:hint="eastAsia"/>
              </w:rPr>
              <w:t>了解</w:t>
            </w:r>
            <w:r w:rsidRPr="00274617">
              <w:rPr>
                <w:rFonts w:hint="eastAsia"/>
              </w:rPr>
              <w:t>并发执行的实质</w:t>
            </w:r>
            <w:r>
              <w:rPr>
                <w:rFonts w:hint="eastAsia"/>
              </w:rPr>
              <w:t>，</w:t>
            </w:r>
            <w:r w:rsidRPr="00274617">
              <w:rPr>
                <w:rFonts w:hint="eastAsia"/>
              </w:rPr>
              <w:t>分析进程争用资源的现象</w:t>
            </w:r>
          </w:p>
          <w:p w:rsidR="00264BC8" w:rsidRDefault="00264BC8" w:rsidP="00141C05">
            <w:pPr>
              <w:ind w:left="284" w:right="340"/>
            </w:pPr>
            <w:r>
              <w:t>4.</w:t>
            </w:r>
            <w:r>
              <w:rPr>
                <w:rFonts w:hint="eastAsia"/>
              </w:rPr>
              <w:t>尝试学习</w:t>
            </w:r>
            <w:r w:rsidRPr="00274617">
              <w:rPr>
                <w:rFonts w:hint="eastAsia"/>
              </w:rPr>
              <w:t>解决进程互斥的方法</w:t>
            </w:r>
          </w:p>
          <w:p w:rsidR="00264BC8" w:rsidRDefault="00264BC8" w:rsidP="00141C05">
            <w:pPr>
              <w:ind w:left="284" w:right="340"/>
            </w:pPr>
            <w:r>
              <w:t>5.</w:t>
            </w:r>
            <w:r w:rsidRPr="00274617">
              <w:rPr>
                <w:rFonts w:hint="eastAsia"/>
              </w:rPr>
              <w:t>了解</w:t>
            </w:r>
            <w:r w:rsidRPr="00274617">
              <w:t>Linux</w:t>
            </w:r>
            <w:r w:rsidRPr="00274617">
              <w:rPr>
                <w:rFonts w:hint="eastAsia"/>
              </w:rPr>
              <w:t>系统中进程通信的基本原理</w:t>
            </w:r>
          </w:p>
        </w:tc>
      </w:tr>
      <w:tr w:rsidR="00264BC8" w:rsidTr="00141C05">
        <w:trPr>
          <w:trHeight w:val="2310"/>
        </w:trPr>
        <w:tc>
          <w:tcPr>
            <w:tcW w:w="9085" w:type="dxa"/>
            <w:gridSpan w:val="8"/>
          </w:tcPr>
          <w:p w:rsidR="00264BC8" w:rsidRDefault="00264BC8" w:rsidP="00141C05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264BC8" w:rsidRDefault="00264BC8" w:rsidP="00141C05">
            <w:pPr>
              <w:ind w:right="340"/>
            </w:pPr>
            <w:r>
              <w:t>1.</w:t>
            </w:r>
            <w:r w:rsidRPr="00274617">
              <w:rPr>
                <w:rFonts w:hint="eastAsia"/>
              </w:rPr>
              <w:t>阅读</w:t>
            </w:r>
            <w:r w:rsidRPr="00274617">
              <w:t>Linux</w:t>
            </w:r>
            <w:r w:rsidRPr="00274617">
              <w:rPr>
                <w:rFonts w:hint="eastAsia"/>
              </w:rPr>
              <w:t>的</w:t>
            </w:r>
            <w:r w:rsidRPr="00274617">
              <w:t>sched.h</w:t>
            </w:r>
            <w:r>
              <w:rPr>
                <w:rFonts w:hint="eastAsia"/>
              </w:rPr>
              <w:t>源码文件</w:t>
            </w:r>
            <w:r>
              <w:t xml:space="preserve"> </w:t>
            </w:r>
          </w:p>
          <w:p w:rsidR="00264BC8" w:rsidRDefault="00264BC8" w:rsidP="00141C05">
            <w:pPr>
              <w:ind w:right="340"/>
            </w:pPr>
            <w:r>
              <w:t>2.</w:t>
            </w:r>
            <w:r w:rsidRPr="00274617">
              <w:rPr>
                <w:rFonts w:hint="eastAsia"/>
              </w:rPr>
              <w:t>阅读</w:t>
            </w:r>
            <w:r w:rsidRPr="00274617">
              <w:t>Linux</w:t>
            </w:r>
            <w:r w:rsidRPr="00274617">
              <w:rPr>
                <w:rFonts w:hint="eastAsia"/>
              </w:rPr>
              <w:t>的</w:t>
            </w:r>
            <w:r w:rsidRPr="00274617">
              <w:t>fork.c</w:t>
            </w:r>
            <w:r w:rsidRPr="00274617">
              <w:rPr>
                <w:rFonts w:hint="eastAsia"/>
              </w:rPr>
              <w:t>源码文件</w:t>
            </w:r>
          </w:p>
          <w:p w:rsidR="00264BC8" w:rsidRPr="00602F4C" w:rsidRDefault="00264BC8" w:rsidP="00141C05">
            <w:pPr>
              <w:ind w:right="340"/>
            </w:pPr>
            <w:r>
              <w:t>3.</w:t>
            </w:r>
            <w:r>
              <w:rPr>
                <w:rFonts w:hint="eastAsia"/>
              </w:rPr>
              <w:t>《实验指导书》</w:t>
            </w:r>
          </w:p>
        </w:tc>
      </w:tr>
      <w:tr w:rsidR="00264BC8" w:rsidTr="00141C05">
        <w:trPr>
          <w:trHeight w:val="2310"/>
        </w:trPr>
        <w:tc>
          <w:tcPr>
            <w:tcW w:w="9085" w:type="dxa"/>
            <w:gridSpan w:val="8"/>
          </w:tcPr>
          <w:p w:rsidR="00264BC8" w:rsidRDefault="00264BC8" w:rsidP="00141C05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264BC8" w:rsidRPr="003A6C37" w:rsidRDefault="00264BC8" w:rsidP="00141C05">
            <w:pPr>
              <w:spacing w:before="120"/>
              <w:rPr>
                <w:lang w:val="fr-FR"/>
              </w:rPr>
            </w:pPr>
            <w:r w:rsidRPr="003A6C37">
              <w:rPr>
                <w:lang w:val="fr-FR"/>
              </w:rPr>
              <w:t>1.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</w:rPr>
              <w:t>操作系统：</w:t>
            </w:r>
            <w:r>
              <w:t xml:space="preserve">Linux </w:t>
            </w:r>
            <w:r>
              <w:rPr>
                <w:lang w:val="fr-FR"/>
              </w:rPr>
              <w:t>red hat</w:t>
            </w:r>
          </w:p>
          <w:p w:rsidR="00264BC8" w:rsidRDefault="00264BC8" w:rsidP="00141C05">
            <w:pPr>
              <w:spacing w:before="120"/>
              <w:rPr>
                <w:b/>
              </w:rPr>
            </w:pPr>
            <w:r w:rsidRPr="002D5483">
              <w:t xml:space="preserve">2. </w:t>
            </w:r>
            <w:r>
              <w:rPr>
                <w:rFonts w:hint="eastAsia"/>
              </w:rPr>
              <w:t>安装软件</w:t>
            </w:r>
            <w:r w:rsidRPr="002D5483">
              <w:rPr>
                <w:rFonts w:hint="eastAsia"/>
              </w:rPr>
              <w:t>：</w:t>
            </w:r>
            <w:r>
              <w:t xml:space="preserve"> VirtualBox</w:t>
            </w:r>
            <w:r>
              <w:rPr>
                <w:rFonts w:hint="eastAsia"/>
              </w:rPr>
              <w:t>、</w:t>
            </w:r>
            <w:r>
              <w:t>red hat</w:t>
            </w:r>
          </w:p>
        </w:tc>
      </w:tr>
      <w:tr w:rsidR="00264BC8" w:rsidTr="00141C05">
        <w:trPr>
          <w:trHeight w:val="2787"/>
        </w:trPr>
        <w:tc>
          <w:tcPr>
            <w:tcW w:w="9085" w:type="dxa"/>
            <w:gridSpan w:val="8"/>
          </w:tcPr>
          <w:p w:rsidR="00264BC8" w:rsidRDefault="00264BC8" w:rsidP="00141C05"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264BC8" w:rsidRDefault="00264BC8" w:rsidP="00141C05">
            <w:pPr>
              <w:ind w:left="624" w:right="340" w:hanging="340"/>
            </w:pPr>
            <w:r>
              <w:t>1.</w:t>
            </w:r>
            <w:r w:rsidRPr="00274617">
              <w:rPr>
                <w:rFonts w:hint="eastAsia"/>
              </w:rPr>
              <w:t>进程的创建</w:t>
            </w:r>
          </w:p>
          <w:p w:rsidR="00264BC8" w:rsidRDefault="00264BC8" w:rsidP="00141C05">
            <w:pPr>
              <w:ind w:left="624" w:right="340" w:hanging="340"/>
            </w:pPr>
            <w:r>
              <w:t xml:space="preserve">   </w:t>
            </w:r>
            <w:r w:rsidRPr="00274617">
              <w:rPr>
                <w:rFonts w:hint="eastAsia"/>
              </w:rPr>
              <w:t>编写一段程序，使用系统调用</w:t>
            </w:r>
            <w:r w:rsidRPr="00274617">
              <w:t>fork()</w:t>
            </w:r>
            <w:r>
              <w:rPr>
                <w:rFonts w:hint="eastAsia"/>
              </w:rPr>
              <w:t>创建两个子进程。当此程序运行时，在系统中有一个</w:t>
            </w:r>
            <w:r w:rsidRPr="00274617">
              <w:rPr>
                <w:rFonts w:hint="eastAsia"/>
              </w:rPr>
              <w:t>进程</w:t>
            </w:r>
            <w:r w:rsidRPr="00274617">
              <w:t xml:space="preserve"> </w:t>
            </w:r>
            <w:r w:rsidRPr="00274617">
              <w:rPr>
                <w:rFonts w:hint="eastAsia"/>
              </w:rPr>
              <w:t>和两个子进程活动。让每一个进程在屏幕上显示一个字符</w:t>
            </w:r>
            <w:r w:rsidRPr="00274617">
              <w:t>:</w:t>
            </w:r>
            <w:r w:rsidRPr="00274617">
              <w:rPr>
                <w:rFonts w:hint="eastAsia"/>
              </w:rPr>
              <w:t>父进程显示字符</w:t>
            </w:r>
            <w:r w:rsidRPr="00274617">
              <w:t>"a";</w:t>
            </w:r>
            <w:r w:rsidRPr="00274617">
              <w:rPr>
                <w:rFonts w:hint="eastAsia"/>
              </w:rPr>
              <w:t>子进程分别显示字</w:t>
            </w:r>
            <w:r w:rsidRPr="00274617">
              <w:t xml:space="preserve"> </w:t>
            </w:r>
            <w:r w:rsidRPr="00274617">
              <w:rPr>
                <w:rFonts w:hint="eastAsia"/>
              </w:rPr>
              <w:t>符</w:t>
            </w:r>
            <w:r w:rsidRPr="00274617">
              <w:t>"b"</w:t>
            </w:r>
            <w:r w:rsidRPr="00274617">
              <w:rPr>
                <w:rFonts w:hint="eastAsia"/>
              </w:rPr>
              <w:t>和字符</w:t>
            </w:r>
            <w:r w:rsidRPr="00274617">
              <w:t>"c"</w:t>
            </w:r>
            <w:r w:rsidRPr="00274617">
              <w:rPr>
                <w:rFonts w:hint="eastAsia"/>
              </w:rPr>
              <w:t>。试观察记录屏幕上的显示结果，并分析原因。</w:t>
            </w:r>
          </w:p>
          <w:p w:rsidR="00264BC8" w:rsidRDefault="00264BC8" w:rsidP="00141C05">
            <w:pPr>
              <w:ind w:left="624" w:right="340" w:hanging="340"/>
            </w:pPr>
            <w:r>
              <w:t>2</w:t>
            </w:r>
            <w:r w:rsidRPr="00274617">
              <w:rPr>
                <w:rFonts w:hint="eastAsia"/>
              </w:rPr>
              <w:t>进程的控制</w:t>
            </w:r>
          </w:p>
          <w:p w:rsidR="00264BC8" w:rsidRDefault="00264BC8" w:rsidP="00141C05">
            <w:pPr>
              <w:ind w:left="624" w:right="340" w:hanging="340"/>
            </w:pPr>
            <w:r>
              <w:t xml:space="preserve">   </w:t>
            </w:r>
            <w:r w:rsidRPr="00274617">
              <w:rPr>
                <w:rFonts w:hint="eastAsia"/>
              </w:rPr>
              <w:t>修改已编写的</w:t>
            </w:r>
            <w:r>
              <w:rPr>
                <w:rFonts w:hint="eastAsia"/>
              </w:rPr>
              <w:t>程序，将每个进程输出一个字符改为每个进程输出一句话，在观察程序</w:t>
            </w:r>
            <w:r w:rsidRPr="00274617">
              <w:rPr>
                <w:rFonts w:hint="eastAsia"/>
              </w:rPr>
              <w:t>行时屏幕上</w:t>
            </w:r>
            <w:r w:rsidRPr="00274617">
              <w:t xml:space="preserve"> </w:t>
            </w:r>
            <w:r w:rsidRPr="00274617">
              <w:rPr>
                <w:rFonts w:hint="eastAsia"/>
              </w:rPr>
              <w:t>出现的现象，并分析原因。</w:t>
            </w:r>
          </w:p>
          <w:p w:rsidR="00264BC8" w:rsidRDefault="00264BC8" w:rsidP="00274617">
            <w:pPr>
              <w:ind w:left="284" w:right="340"/>
            </w:pPr>
            <w:r>
              <w:t>3.</w:t>
            </w:r>
            <w:r w:rsidRPr="00274617">
              <w:rPr>
                <w:rFonts w:hint="eastAsia"/>
              </w:rPr>
              <w:t>如果在程序中使用系统调用</w:t>
            </w:r>
            <w:r w:rsidRPr="00274617">
              <w:t>lockf()</w:t>
            </w:r>
            <w:r w:rsidRPr="00274617">
              <w:rPr>
                <w:rFonts w:hint="eastAsia"/>
              </w:rPr>
              <w:t>来给每一个进程加锁，可以实现进程之间的互斥，观察并分析</w:t>
            </w:r>
            <w:r w:rsidRPr="00274617">
              <w:t xml:space="preserve"> </w:t>
            </w:r>
            <w:r w:rsidRPr="00274617">
              <w:rPr>
                <w:rFonts w:hint="eastAsia"/>
              </w:rPr>
              <w:t>出现的现象</w:t>
            </w:r>
          </w:p>
          <w:p w:rsidR="00264BC8" w:rsidRDefault="00264BC8" w:rsidP="00274617">
            <w:pPr>
              <w:ind w:left="624" w:right="340" w:hanging="340"/>
            </w:pPr>
            <w:r>
              <w:t xml:space="preserve">   </w:t>
            </w:r>
          </w:p>
          <w:p w:rsidR="00264BC8" w:rsidRDefault="00264BC8" w:rsidP="00274617">
            <w:pPr>
              <w:ind w:left="624" w:right="340" w:hanging="340"/>
            </w:pPr>
            <w:r>
              <w:t xml:space="preserve">4. </w:t>
            </w:r>
            <w:r w:rsidRPr="00274617">
              <w:rPr>
                <w:rFonts w:hint="eastAsia"/>
              </w:rPr>
              <w:t>进程的管道通信</w:t>
            </w:r>
          </w:p>
          <w:p w:rsidR="00264BC8" w:rsidRDefault="00264BC8" w:rsidP="00274617">
            <w:pPr>
              <w:ind w:leftChars="150" w:left="315" w:right="340" w:firstLineChars="50" w:firstLine="105"/>
            </w:pPr>
            <w:r>
              <w:rPr>
                <w:rFonts w:hint="eastAsia"/>
              </w:rPr>
              <w:t>编制一段程序，实现进程的管道通信。使用系统调用</w:t>
            </w:r>
            <w:r>
              <w:t>pipe()</w:t>
            </w:r>
            <w:r>
              <w:rPr>
                <w:rFonts w:hint="eastAsia"/>
              </w:rPr>
              <w:t>建立一条管道栈；两个子进程</w:t>
            </w:r>
            <w:r>
              <w:t>P1</w:t>
            </w:r>
            <w:r>
              <w:rPr>
                <w:rFonts w:hint="eastAsia"/>
              </w:rPr>
              <w:t>和</w:t>
            </w:r>
            <w:r>
              <w:t>P2</w:t>
            </w:r>
            <w:r>
              <w:rPr>
                <w:rFonts w:hint="eastAsia"/>
              </w:rPr>
              <w:t>分别向管道各写一句话：</w:t>
            </w:r>
          </w:p>
          <w:p w:rsidR="00264BC8" w:rsidRDefault="00264BC8" w:rsidP="00274617">
            <w:pPr>
              <w:ind w:right="340" w:firstLineChars="150" w:firstLine="315"/>
            </w:pPr>
            <w:r>
              <w:t>child 1 is sending a message!</w:t>
            </w:r>
          </w:p>
          <w:p w:rsidR="00264BC8" w:rsidRDefault="00264BC8" w:rsidP="00274617">
            <w:pPr>
              <w:ind w:left="624" w:right="340" w:hanging="340"/>
            </w:pPr>
            <w:r>
              <w:t>child 2 is sending a message!</w:t>
            </w:r>
          </w:p>
          <w:p w:rsidR="00264BC8" w:rsidRDefault="00264BC8" w:rsidP="00274617">
            <w:pPr>
              <w:ind w:left="624" w:right="340" w:hanging="340"/>
            </w:pPr>
            <w:r>
              <w:rPr>
                <w:rFonts w:hint="eastAsia"/>
              </w:rPr>
              <w:t>而父进程则从管道中读出来自于两个子进程的信息，显示出屏幕上。</w:t>
            </w:r>
            <w:r>
              <w:t xml:space="preserve"> </w:t>
            </w:r>
            <w:r>
              <w:rPr>
                <w:rFonts w:hint="eastAsia"/>
              </w:rPr>
              <w:t>要求父进程先接</w:t>
            </w:r>
          </w:p>
          <w:p w:rsidR="00264BC8" w:rsidRDefault="00264BC8" w:rsidP="00274617">
            <w:pPr>
              <w:ind w:left="624" w:right="340" w:hanging="340"/>
            </w:pPr>
            <w:r>
              <w:rPr>
                <w:rFonts w:hint="eastAsia"/>
              </w:rPr>
              <w:t>进程</w:t>
            </w:r>
            <w:r>
              <w:t>P1</w:t>
            </w:r>
            <w:r>
              <w:rPr>
                <w:rFonts w:hint="eastAsia"/>
              </w:rPr>
              <w:t>发来的消息，然后再接收子进程</w:t>
            </w:r>
            <w:r>
              <w:t>P2</w:t>
            </w:r>
            <w:r>
              <w:rPr>
                <w:rFonts w:hint="eastAsia"/>
              </w:rPr>
              <w:t>发来的消息。</w:t>
            </w:r>
          </w:p>
        </w:tc>
      </w:tr>
      <w:tr w:rsidR="00264BC8" w:rsidTr="00141C05">
        <w:trPr>
          <w:trHeight w:val="3419"/>
        </w:trPr>
        <w:tc>
          <w:tcPr>
            <w:tcW w:w="9085" w:type="dxa"/>
            <w:gridSpan w:val="8"/>
          </w:tcPr>
          <w:p w:rsidR="00264BC8" w:rsidRDefault="00264BC8" w:rsidP="00141C05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五、实验结果、分析与心得</w:t>
            </w:r>
          </w:p>
          <w:p w:rsidR="00264BC8" w:rsidRDefault="00264BC8" w:rsidP="00141C05">
            <w:pPr>
              <w:spacing w:before="120"/>
              <w:rPr>
                <w:b/>
                <w:sz w:val="18"/>
                <w:szCs w:val="18"/>
              </w:rPr>
            </w:pPr>
            <w:r>
              <w:rPr>
                <w:b/>
              </w:rPr>
              <w:t>1</w:t>
            </w:r>
            <w:r w:rsidRPr="008C1F54">
              <w:rPr>
                <w:b/>
                <w:sz w:val="18"/>
                <w:szCs w:val="18"/>
              </w:rPr>
              <w:t>.</w:t>
            </w:r>
            <w:r w:rsidRPr="008C1F54">
              <w:rPr>
                <w:rFonts w:hint="eastAsia"/>
                <w:b/>
                <w:sz w:val="18"/>
                <w:szCs w:val="18"/>
              </w:rPr>
              <w:t>实验结果</w:t>
            </w:r>
          </w:p>
          <w:p w:rsidR="00264BC8" w:rsidRPr="00EA5E97" w:rsidRDefault="00264BC8" w:rsidP="00EA5E97">
            <w:pPr>
              <w:rPr>
                <w:rFonts w:ascii="宋体" w:cs="宋体"/>
                <w:kern w:val="0"/>
                <w:sz w:val="24"/>
              </w:rPr>
            </w:pPr>
            <w:r>
              <w:rPr>
                <w:b/>
                <w:sz w:val="18"/>
                <w:szCs w:val="18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进程创建</w:t>
            </w:r>
          </w:p>
          <w:p w:rsidR="00264BC8" w:rsidRDefault="00264BC8" w:rsidP="00141C05">
            <w:pPr>
              <w:spacing w:before="120"/>
              <w:rPr>
                <w:b/>
              </w:rPr>
            </w:pPr>
            <w:r w:rsidRPr="00062F61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3" o:spid="_x0000_i1025" type="#_x0000_t75" style="width:254.25pt;height:255pt;visibility:visible">
                  <v:imagedata r:id="rId6" o:title=""/>
                </v:shape>
              </w:pict>
            </w:r>
          </w:p>
          <w:p w:rsidR="00264BC8" w:rsidRPr="00061B68" w:rsidRDefault="00264BC8" w:rsidP="00061B6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27" o:spid="_x0000_i1026" type="#_x0000_t75" style="width:234pt;height:256.5pt;visibility:visible">
                  <v:imagedata r:id="rId7" o:title=""/>
                </v:shape>
              </w:pict>
            </w:r>
          </w:p>
          <w:p w:rsidR="00264BC8" w:rsidRPr="00EA5E97" w:rsidRDefault="00264BC8" w:rsidP="00EA5E9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  <w:p w:rsidR="00264BC8" w:rsidRDefault="00264BC8" w:rsidP="00CD0307"/>
          <w:p w:rsidR="00264BC8" w:rsidRPr="00CD0307" w:rsidRDefault="00264BC8" w:rsidP="00CD0307">
            <w:pPr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/>
              </w:rPr>
              <w:t>将</w:t>
            </w:r>
            <w:r>
              <w:t>while(p1=fork()==-1)</w:t>
            </w:r>
            <w:r>
              <w:rPr>
                <w:rFonts w:hint="eastAsia"/>
              </w:rPr>
              <w:t>语句改为</w:t>
            </w:r>
            <w:r>
              <w:t>while(</w:t>
            </w:r>
            <w:r>
              <w:rPr>
                <w:rFonts w:hint="eastAsia"/>
              </w:rPr>
              <w:t>（</w:t>
            </w:r>
            <w:r>
              <w:t>p1=fork()</w:t>
            </w:r>
            <w:r>
              <w:rPr>
                <w:rFonts w:hint="eastAsia"/>
              </w:rPr>
              <w:t>）</w:t>
            </w:r>
            <w:r>
              <w:t>==-1)</w:t>
            </w:r>
            <w:r>
              <w:rPr>
                <w:rFonts w:hint="eastAsia"/>
              </w:rPr>
              <w:t>语句后</w:t>
            </w:r>
          </w:p>
          <w:p w:rsidR="00264BC8" w:rsidRDefault="00264BC8" w:rsidP="00141C05">
            <w:pPr>
              <w:ind w:left="624" w:right="340" w:hanging="340"/>
            </w:pPr>
            <w:r w:rsidRPr="007264D4">
              <w:rPr>
                <w:noProof/>
              </w:rPr>
              <w:pict>
                <v:shape id="图片 21" o:spid="_x0000_i1027" type="#_x0000_t75" style="width:267.75pt;height:256.5pt;visibility:visible">
                  <v:imagedata r:id="rId8" o:title=""/>
                </v:shape>
              </w:pict>
            </w:r>
          </w:p>
          <w:p w:rsidR="00264BC8" w:rsidRPr="00B81FE4" w:rsidRDefault="00264BC8" w:rsidP="00B81FE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29" o:spid="_x0000_i1028" type="#_x0000_t75" style="width:197.25pt;height:134.25pt;visibility:visible">
                  <v:imagedata r:id="rId9" o:title=""/>
                </v:shape>
              </w:pict>
            </w:r>
          </w:p>
          <w:p w:rsidR="00264BC8" w:rsidRPr="008C6383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31" o:spid="_x0000_i1029" type="#_x0000_t75" style="width:221.25pt;height:243pt;visibility:visible">
                  <v:imagedata r:id="rId10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noProof/>
                <w:kern w:val="0"/>
                <w:sz w:val="24"/>
              </w:rPr>
            </w:pP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noProof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t>2.</w:t>
            </w:r>
            <w:r>
              <w:rPr>
                <w:rFonts w:ascii="宋体" w:hAnsi="宋体" w:cs="宋体" w:hint="eastAsia"/>
                <w:noProof/>
                <w:kern w:val="0"/>
                <w:sz w:val="24"/>
              </w:rPr>
              <w:t>进程控制</w:t>
            </w:r>
          </w:p>
          <w:p w:rsidR="00264BC8" w:rsidRPr="0064056A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  <w:p w:rsidR="00264BC8" w:rsidRPr="0064056A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3" o:spid="_x0000_i1030" type="#_x0000_t75" style="width:266.25pt;height:169.5pt;visibility:visible">
                  <v:imagedata r:id="rId11" o:title=""/>
                </v:shape>
              </w:pict>
            </w:r>
          </w:p>
          <w:p w:rsidR="00264BC8" w:rsidRPr="0064056A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5" o:spid="_x0000_i1031" type="#_x0000_t75" style="width:146.25pt;height:255.75pt;visibility:visible">
                  <v:imagedata r:id="rId12" o:title=""/>
                </v:shape>
              </w:pict>
            </w:r>
          </w:p>
          <w:p w:rsidR="00264BC8" w:rsidRPr="0064056A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7" o:spid="_x0000_i1032" type="#_x0000_t75" style="width:123.75pt;height:255.75pt;visibility:visible">
                  <v:imagedata r:id="rId13" o:title=""/>
                </v:shape>
              </w:pict>
            </w:r>
          </w:p>
          <w:p w:rsidR="00264BC8" w:rsidRPr="0064056A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9" o:spid="_x0000_i1033" type="#_x0000_t75" style="width:96.75pt;height:257.25pt;visibility:visible">
                  <v:imagedata r:id="rId14" o:title=""/>
                </v:shape>
              </w:pict>
            </w:r>
          </w:p>
          <w:p w:rsidR="00264BC8" w:rsidRPr="0064056A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11" o:spid="_x0000_i1034" type="#_x0000_t75" style="width:96pt;height:257.25pt;visibility:visible">
                  <v:imagedata r:id="rId15" o:title=""/>
                </v:shape>
              </w:pict>
            </w:r>
          </w:p>
          <w:p w:rsidR="00264BC8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13" o:spid="_x0000_i1035" type="#_x0000_t75" style="width:103.5pt;height:252pt;visibility:visible">
                  <v:imagedata r:id="rId16" o:title=""/>
                </v:shape>
              </w:pic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</w:p>
          <w:p w:rsidR="00264BC8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56" o:spid="_x0000_i1036" type="#_x0000_t75" style="width:129pt;height:199.5pt;visibility:visible">
                  <v:imagedata r:id="rId17" o:title=""/>
                </v:shape>
              </w:pict>
            </w:r>
          </w:p>
          <w:p w:rsidR="00264BC8" w:rsidRPr="008331E9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2.</w:t>
            </w:r>
          </w:p>
          <w:p w:rsidR="00264BC8" w:rsidRPr="00E92297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58" o:spid="_x0000_i1037" type="#_x0000_t75" style="width:99.75pt;height:255.75pt;visibility:visible">
                  <v:imagedata r:id="rId18" o:title=""/>
                </v:shape>
              </w:pict>
            </w:r>
          </w:p>
          <w:p w:rsidR="00264BC8" w:rsidRPr="00E92297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60" o:spid="_x0000_i1038" type="#_x0000_t75" style="width:107.25pt;height:258.75pt;visibility:visible">
                  <v:imagedata r:id="rId19" o:title=""/>
                </v:shape>
              </w:pict>
            </w:r>
          </w:p>
          <w:p w:rsidR="00264BC8" w:rsidRPr="00E92297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62" o:spid="_x0000_i1039" type="#_x0000_t75" style="width:108.75pt;height:252pt;visibility:visible">
                  <v:imagedata r:id="rId20" o:title=""/>
                </v:shape>
              </w:pict>
            </w:r>
          </w:p>
          <w:p w:rsidR="00264BC8" w:rsidRPr="00E92297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64" o:spid="_x0000_i1040" type="#_x0000_t75" style="width:104.25pt;height:254.25pt;visibility:visible">
                  <v:imagedata r:id="rId21" o:title=""/>
                </v:shape>
              </w:pict>
            </w:r>
          </w:p>
          <w:p w:rsidR="00264BC8" w:rsidRPr="00E92297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66" o:spid="_x0000_i1041" type="#_x0000_t75" style="width:174pt;height:252.75pt;visibility:visible">
                  <v:imagedata r:id="rId22" o:title=""/>
                </v:shape>
              </w:pict>
            </w:r>
          </w:p>
          <w:p w:rsidR="00264BC8" w:rsidRPr="00E92297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68" o:spid="_x0000_i1042" type="#_x0000_t75" style="width:101.25pt;height:255.75pt;visibility:visible">
                  <v:imagedata r:id="rId23" o:title=""/>
                </v:shape>
              </w:pict>
            </w:r>
          </w:p>
          <w:p w:rsidR="00264BC8" w:rsidRPr="00E92297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70" o:spid="_x0000_i1043" type="#_x0000_t75" style="width:43.5pt;height:60.75pt;visibility:visible">
                  <v:imagedata r:id="rId24" o:title=""/>
                </v:shape>
              </w:pic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264BC8" w:rsidRPr="008331E9" w:rsidRDefault="00264BC8" w:rsidP="008C638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  <w:p w:rsidR="00264BC8" w:rsidRPr="00DD4371" w:rsidRDefault="00264BC8" w:rsidP="00141C0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  <w:p w:rsidR="00264BC8" w:rsidRPr="00DD4371" w:rsidRDefault="00264BC8" w:rsidP="00141C0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  <w:p w:rsidR="00264BC8" w:rsidRPr="00DD4371" w:rsidRDefault="00264BC8" w:rsidP="00141C0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  <w:p w:rsidR="00264BC8" w:rsidRPr="00DD4371" w:rsidRDefault="00264BC8" w:rsidP="00141C05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noProof/>
                <w:kern w:val="0"/>
                <w:sz w:val="24"/>
              </w:rPr>
            </w:pPr>
          </w:p>
          <w:p w:rsidR="00264BC8" w:rsidRDefault="00264BC8" w:rsidP="00141C05">
            <w:pPr>
              <w:ind w:right="340"/>
              <w:rPr>
                <w:rFonts w:ascii="宋体" w:cs="宋体"/>
                <w:noProof/>
                <w:kern w:val="0"/>
                <w:sz w:val="24"/>
              </w:rPr>
            </w:pP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noProof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t>3.</w:t>
            </w:r>
            <w:r>
              <w:rPr>
                <w:rFonts w:ascii="宋体" w:hAnsi="宋体" w:cs="宋体" w:hint="eastAsia"/>
                <w:noProof/>
                <w:kern w:val="0"/>
                <w:sz w:val="24"/>
              </w:rPr>
              <w:t>加锁后</w: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noProof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t>1.</w: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noProof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t xml:space="preserve">  . </w:t>
            </w: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76" o:spid="_x0000_i1044" type="#_x0000_t75" style="width:227.25pt;height:255.75pt;visibility:visible">
                  <v:imagedata r:id="rId25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noProof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t xml:space="preserve">    </w:t>
            </w: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78" o:spid="_x0000_i1045" type="#_x0000_t75" style="width:124.5pt;height:254.25pt;visibility:visible">
                  <v:imagedata r:id="rId26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noProof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t xml:space="preserve">    </w:t>
            </w: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80" o:spid="_x0000_i1046" type="#_x0000_t75" style="width:131.25pt;height:254.25pt;visibility:visible">
                  <v:imagedata r:id="rId27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82" o:spid="_x0000_i1047" type="#_x0000_t75" style="width:139.5pt;height:253.5pt;visibility:visible">
                  <v:imagedata r:id="rId28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84" o:spid="_x0000_i1048" type="#_x0000_t75" style="width:151.5pt;height:255pt;visibility:visible">
                  <v:imagedata r:id="rId29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86" o:spid="_x0000_i1049" type="#_x0000_t75" style="width:2in;height:254.25pt;visibility:visible">
                  <v:imagedata r:id="rId30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89" o:spid="_x0000_i1050" type="#_x0000_t75" style="width:198pt;height:126pt;visibility:visible">
                  <v:imagedata r:id="rId31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91" o:spid="_x0000_i1051" type="#_x0000_t75" style="width:242.25pt;height:256.5pt;visibility:visible">
                  <v:imagedata r:id="rId32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95" o:spid="_x0000_i1052" type="#_x0000_t75" style="width:141pt;height:255pt;visibility:visible">
                  <v:imagedata r:id="rId33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97" o:spid="_x0000_i1053" type="#_x0000_t75" style="width:158.25pt;height:317.25pt;visibility:visible">
                  <v:imagedata r:id="rId34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99" o:spid="_x0000_i1054" type="#_x0000_t75" style="width:282pt;height:304.5pt;visibility:visible">
                  <v:imagedata r:id="rId35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101" o:spid="_x0000_i1055" type="#_x0000_t75" style="width:120pt;height:315.75pt;visibility:visible">
                  <v:imagedata r:id="rId36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103" o:spid="_x0000_i1056" type="#_x0000_t75" style="width:126pt;height:150pt;visibility:visible">
                  <v:imagedata r:id="rId37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4.</w:t>
            </w:r>
            <w:r>
              <w:rPr>
                <w:rFonts w:ascii="宋体" w:hAnsi="宋体" w:cs="宋体" w:hint="eastAsia"/>
                <w:kern w:val="0"/>
                <w:sz w:val="24"/>
              </w:rPr>
              <w:t>任务</w:t>
            </w: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  <w:p w:rsidR="00264BC8" w:rsidRPr="002E1B6F" w:rsidRDefault="00264BC8" w:rsidP="002E1B6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_x0000_i1057" type="#_x0000_t75" style="width:255.75pt;height:257.25pt;visibility:visible">
                  <v:imagedata r:id="rId38" o:title=""/>
                </v:shape>
              </w:pict>
            </w:r>
          </w:p>
          <w:p w:rsidR="00264BC8" w:rsidRPr="002E1B6F" w:rsidRDefault="00264BC8" w:rsidP="002E1B6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_x0000_i1058" type="#_x0000_t75" style="width:263.25pt;height:256.5pt;visibility:visible">
                  <v:imagedata r:id="rId39" o:title=""/>
                </v:shape>
              </w:pict>
            </w:r>
          </w:p>
          <w:p w:rsidR="00264BC8" w:rsidRPr="002E1B6F" w:rsidRDefault="00264BC8" w:rsidP="002E1B6F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_x0000_i1059" type="#_x0000_t75" style="width:262.5pt;height:255.75pt;visibility:visible">
                  <v:imagedata r:id="rId40" o:title=""/>
                </v:shape>
              </w:pict>
            </w: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5.</w:t>
            </w:r>
            <w:r>
              <w:rPr>
                <w:rFonts w:ascii="宋体" w:hAnsi="宋体" w:cs="宋体" w:hint="eastAsia"/>
                <w:kern w:val="0"/>
                <w:sz w:val="24"/>
              </w:rPr>
              <w:t>通道通信</w:t>
            </w:r>
          </w:p>
          <w:p w:rsidR="00264BC8" w:rsidRPr="002E1B6F" w:rsidRDefault="00264BC8" w:rsidP="002E1B6F">
            <w:pPr>
              <w:rPr>
                <w:rFonts w:ascii="宋体" w:cs="宋体"/>
                <w:kern w:val="0"/>
                <w:sz w:val="24"/>
              </w:rPr>
            </w:pPr>
            <w:r w:rsidRPr="00062F61">
              <w:rPr>
                <w:rFonts w:ascii="宋体" w:cs="宋体"/>
                <w:noProof/>
                <w:kern w:val="0"/>
                <w:sz w:val="24"/>
              </w:rPr>
              <w:pict>
                <v:shape id="图片 1" o:spid="_x0000_i1060" type="#_x0000_t75" style="width:293.25pt;height:310.5pt;visibility:visible">
                  <v:imagedata r:id="rId41" o:title=""/>
                </v:shape>
              </w:pict>
            </w:r>
          </w:p>
          <w:p w:rsidR="00264BC8" w:rsidRDefault="00264BC8" w:rsidP="002E1B6F">
            <w:pPr>
              <w:ind w:right="340"/>
              <w:rPr>
                <w:rFonts w:ascii="宋体" w:cs="宋体"/>
                <w:kern w:val="0"/>
                <w:sz w:val="24"/>
              </w:rPr>
            </w:pPr>
          </w:p>
          <w:p w:rsidR="00264BC8" w:rsidRDefault="00264BC8" w:rsidP="00141C05">
            <w:pPr>
              <w:ind w:left="624" w:right="340" w:hanging="340"/>
              <w:rPr>
                <w:rFonts w:ascii="宋体" w:cs="宋体"/>
                <w:noProof/>
                <w:kern w:val="0"/>
                <w:sz w:val="24"/>
              </w:rPr>
            </w:pPr>
          </w:p>
          <w:p w:rsidR="00264BC8" w:rsidRPr="008C1F54" w:rsidRDefault="00264BC8" w:rsidP="00141C05">
            <w:pPr>
              <w:ind w:right="340"/>
              <w:rPr>
                <w:b/>
                <w:sz w:val="18"/>
                <w:szCs w:val="18"/>
              </w:rPr>
            </w:pPr>
            <w:r w:rsidRPr="008C1F54">
              <w:rPr>
                <w:b/>
                <w:sz w:val="18"/>
                <w:szCs w:val="18"/>
              </w:rPr>
              <w:t>2</w:t>
            </w:r>
            <w:r w:rsidRPr="008C1F54">
              <w:rPr>
                <w:rFonts w:hint="eastAsia"/>
                <w:b/>
                <w:sz w:val="18"/>
                <w:szCs w:val="18"/>
              </w:rPr>
              <w:t>．分析结果</w:t>
            </w:r>
          </w:p>
          <w:p w:rsidR="00264BC8" w:rsidRDefault="00264BC8" w:rsidP="00661F0A">
            <w:pPr>
              <w:ind w:left="420" w:right="340" w:hangingChars="200" w:hanging="420"/>
            </w:pPr>
            <w:r>
              <w:t xml:space="preserve">   1.</w:t>
            </w:r>
            <w:r>
              <w:rPr>
                <w:rFonts w:hint="eastAsia"/>
              </w:rPr>
              <w:t>由于执行第一句</w:t>
            </w:r>
            <w:r>
              <w:t>while(p1=fork()==-1)</w:t>
            </w:r>
            <w:r>
              <w:rPr>
                <w:rFonts w:hint="eastAsia"/>
              </w:rPr>
              <w:t>，大多数情况都会创建了一个子进程，然而子进程的</w:t>
            </w:r>
            <w:r>
              <w:t>fork</w:t>
            </w:r>
            <w:r>
              <w:rPr>
                <w:rFonts w:hint="eastAsia"/>
              </w:rPr>
              <w:t>（）函数返回</w:t>
            </w:r>
            <w:r>
              <w:t>0</w:t>
            </w:r>
            <w:r>
              <w:rPr>
                <w:rFonts w:hint="eastAsia"/>
              </w:rPr>
              <w:t>，父进程的</w:t>
            </w:r>
            <w:r>
              <w:t>fork</w:t>
            </w:r>
            <w:r>
              <w:rPr>
                <w:rFonts w:hint="eastAsia"/>
              </w:rPr>
              <w:t>（）函数返回子进程的</w:t>
            </w:r>
            <w:r>
              <w:t>id</w:t>
            </w:r>
            <w:r>
              <w:rPr>
                <w:rFonts w:hint="eastAsia"/>
              </w:rPr>
              <w:t>号</w:t>
            </w:r>
            <w:r>
              <w:t>.&gt;0,</w:t>
            </w:r>
            <w:r>
              <w:rPr>
                <w:rFonts w:hint="eastAsia"/>
              </w:rPr>
              <w:t>因此经过</w:t>
            </w:r>
            <w:r>
              <w:t>while(p1=fork()==-1)</w:t>
            </w:r>
            <w:r>
              <w:rPr>
                <w:rFonts w:hint="eastAsia"/>
              </w:rPr>
              <w:t>后</w:t>
            </w:r>
            <w:r>
              <w:t>p1=0,</w:t>
            </w:r>
            <w:r>
              <w:rPr>
                <w:rFonts w:hint="eastAsia"/>
              </w:rPr>
              <w:t>则当子进程和父进程并发执行时都是只执行</w:t>
            </w:r>
            <w:r>
              <w:t xml:space="preserve">  if (p1==0)   putchar('b')</w:t>
            </w:r>
            <w:r>
              <w:rPr>
                <w:rFonts w:hint="eastAsia"/>
              </w:rPr>
              <w:t>语句，输出两个</w:t>
            </w:r>
            <w:r>
              <w:t>b</w:t>
            </w:r>
            <w:r>
              <w:rPr>
                <w:rFonts w:hint="eastAsia"/>
              </w:rPr>
              <w:t>，并不会在父进程种</w:t>
            </w:r>
            <w:r>
              <w:t>2</w:t>
            </w:r>
            <w:r>
              <w:rPr>
                <w:rFonts w:hint="eastAsia"/>
              </w:rPr>
              <w:t>创建第二个子进程；有只输出一个</w:t>
            </w:r>
            <w:r>
              <w:t>b</w:t>
            </w:r>
            <w:r>
              <w:rPr>
                <w:rFonts w:hint="eastAsia"/>
              </w:rPr>
              <w:t>的情况，应该是子进程创建失败，只执行父进程，且不会再创建第二个子进程，只执行一次</w:t>
            </w:r>
            <w:r>
              <w:t>if (p1==0)   putchar('b')</w:t>
            </w:r>
            <w:r>
              <w:rPr>
                <w:rFonts w:hint="eastAsia"/>
              </w:rPr>
              <w:t>语句输出一个</w:t>
            </w:r>
            <w:r>
              <w:t>b</w:t>
            </w:r>
            <w:r>
              <w:rPr>
                <w:rFonts w:hint="eastAsia"/>
              </w:rPr>
              <w:t>。如果要创建两个子进程，并输出</w:t>
            </w:r>
            <w:r>
              <w:t>bca</w:t>
            </w:r>
            <w:r>
              <w:rPr>
                <w:rFonts w:hint="eastAsia"/>
              </w:rPr>
              <w:t>，则应该在第一句</w:t>
            </w:r>
            <w:r>
              <w:t>while(p1=fork()==-1)</w:t>
            </w:r>
            <w:r>
              <w:rPr>
                <w:rFonts w:hint="eastAsia"/>
              </w:rPr>
              <w:t>语句改为</w:t>
            </w:r>
            <w:r>
              <w:t>while(</w:t>
            </w:r>
            <w:r>
              <w:rPr>
                <w:rFonts w:hint="eastAsia"/>
              </w:rPr>
              <w:t>（</w:t>
            </w:r>
            <w:r>
              <w:t>p1=fork()</w:t>
            </w:r>
            <w:r>
              <w:rPr>
                <w:rFonts w:hint="eastAsia"/>
              </w:rPr>
              <w:t>）</w:t>
            </w:r>
            <w:r>
              <w:t>==-1)</w:t>
            </w:r>
            <w:r>
              <w:rPr>
                <w:rFonts w:hint="eastAsia"/>
              </w:rPr>
              <w:t>语句。</w:t>
            </w:r>
          </w:p>
          <w:p w:rsidR="00264BC8" w:rsidRDefault="00264BC8" w:rsidP="00661F0A">
            <w:pPr>
              <w:ind w:left="420" w:right="340" w:hangingChars="200" w:hanging="420"/>
            </w:pPr>
            <w:r>
              <w:t xml:space="preserve">    </w:t>
            </w:r>
            <w:r>
              <w:rPr>
                <w:rFonts w:hint="eastAsia"/>
              </w:rPr>
              <w:t>改进之后：</w:t>
            </w:r>
          </w:p>
          <w:p w:rsidR="00264BC8" w:rsidRDefault="00264BC8" w:rsidP="00661F0A">
            <w:pPr>
              <w:ind w:left="420" w:right="340" w:hangingChars="200" w:hanging="420"/>
            </w:pPr>
            <w:r>
              <w:t xml:space="preserve">    </w:t>
            </w:r>
            <w:r>
              <w:rPr>
                <w:rFonts w:hint="eastAsia"/>
              </w:rPr>
              <w:t>输出的序列既可以是</w:t>
            </w:r>
            <w:r>
              <w:t>bca</w:t>
            </w:r>
            <w:r>
              <w:rPr>
                <w:rFonts w:hint="eastAsia"/>
              </w:rPr>
              <w:t>，</w:t>
            </w:r>
            <w:r>
              <w:t>bac</w:t>
            </w:r>
            <w:r>
              <w:rPr>
                <w:rFonts w:hint="eastAsia"/>
              </w:rPr>
              <w:t>等序列是由于三个进程间随机并发执行的原因，而出现</w:t>
            </w:r>
            <w:r>
              <w:t>ba</w:t>
            </w:r>
            <w:r>
              <w:rPr>
                <w:rFonts w:hint="eastAsia"/>
              </w:rPr>
              <w:t>，</w:t>
            </w:r>
            <w:r>
              <w:t>ca</w:t>
            </w:r>
            <w:r>
              <w:rPr>
                <w:rFonts w:hint="eastAsia"/>
              </w:rPr>
              <w:t>等序列是由于第一个子进程和第二个子进程没有被成功建立的结果。</w:t>
            </w:r>
          </w:p>
          <w:p w:rsidR="00264BC8" w:rsidRDefault="00264BC8" w:rsidP="00141C05">
            <w:pPr>
              <w:ind w:right="340"/>
            </w:pPr>
            <w:r>
              <w:t xml:space="preserve">   </w:t>
            </w:r>
          </w:p>
          <w:p w:rsidR="00264BC8" w:rsidRDefault="00264BC8" w:rsidP="00141C05">
            <w:pPr>
              <w:ind w:right="340"/>
            </w:pPr>
            <w:r>
              <w:t xml:space="preserve">   2.</w:t>
            </w:r>
            <w:r>
              <w:rPr>
                <w:rFonts w:hint="eastAsia"/>
              </w:rPr>
              <w:t>输出的</w:t>
            </w:r>
            <w:r>
              <w:t>child</w:t>
            </w:r>
            <w:r>
              <w:rPr>
                <w:rFonts w:hint="eastAsia"/>
              </w:rPr>
              <w:t>、</w:t>
            </w:r>
            <w:r>
              <w:t>son</w:t>
            </w:r>
            <w:r>
              <w:rPr>
                <w:rFonts w:hint="eastAsia"/>
              </w:rPr>
              <w:t>、</w:t>
            </w:r>
            <w:r>
              <w:t>daughter</w:t>
            </w:r>
            <w:r>
              <w:rPr>
                <w:rFonts w:hint="eastAsia"/>
              </w:rPr>
              <w:t>的顺序就是随机的了，原因是输出</w:t>
            </w:r>
            <w:r>
              <w:t>child</w:t>
            </w:r>
            <w:r>
              <w:rPr>
                <w:rFonts w:hint="eastAsia"/>
              </w:rPr>
              <w:t>的子进程，</w:t>
            </w:r>
            <w:r>
              <w:t>daughter</w:t>
            </w:r>
            <w:r>
              <w:rPr>
                <w:rFonts w:hint="eastAsia"/>
              </w:rPr>
              <w:t>的子进程都已被建立，则三个进程之间是并发执行的。</w:t>
            </w:r>
          </w:p>
          <w:p w:rsidR="00264BC8" w:rsidRDefault="00264BC8" w:rsidP="00141C05">
            <w:pPr>
              <w:ind w:right="340"/>
            </w:pPr>
            <w:r>
              <w:t xml:space="preserve">    </w:t>
            </w:r>
          </w:p>
          <w:p w:rsidR="00264BC8" w:rsidRDefault="00264BC8" w:rsidP="00141C05">
            <w:pPr>
              <w:ind w:right="340"/>
            </w:pPr>
            <w:r>
              <w:t xml:space="preserve">   3.child</w:t>
            </w:r>
            <w:r>
              <w:rPr>
                <w:rFonts w:hint="eastAsia"/>
              </w:rPr>
              <w:t>、</w:t>
            </w:r>
            <w:r>
              <w:t>son</w:t>
            </w:r>
            <w:r>
              <w:rPr>
                <w:rFonts w:hint="eastAsia"/>
              </w:rPr>
              <w:t>、</w:t>
            </w:r>
            <w:r>
              <w:t>daughter</w:t>
            </w:r>
            <w:r>
              <w:rPr>
                <w:rFonts w:hint="eastAsia"/>
              </w:rPr>
              <w:t>之间的程序是随机切换的，但是每当执行任何一个进程时都会一次执行到底，不会执行到一半就由于并发转去执行另外一个进程，这是由于对每个进程进行了加锁的结果。由于加锁，使得各进程间的执行时互斥的，因此才不会像进程控制那样，不但进程间的切换时随机的，进程之间的执行步骤也是交叉并被执行的。</w:t>
            </w:r>
          </w:p>
          <w:p w:rsidR="00264BC8" w:rsidRDefault="00264BC8" w:rsidP="00141C05">
            <w:pPr>
              <w:ind w:right="340"/>
            </w:pPr>
          </w:p>
          <w:p w:rsidR="00264BC8" w:rsidRDefault="00264BC8" w:rsidP="00141C05">
            <w:pPr>
              <w:ind w:right="340"/>
            </w:pPr>
            <w:r>
              <w:t xml:space="preserve"> </w:t>
            </w:r>
          </w:p>
          <w:p w:rsidR="00264BC8" w:rsidRPr="008C1F54" w:rsidRDefault="00264BC8" w:rsidP="00141C05">
            <w:pPr>
              <w:ind w:right="340"/>
              <w:rPr>
                <w:b/>
                <w:sz w:val="18"/>
                <w:szCs w:val="18"/>
              </w:rPr>
            </w:pPr>
            <w:r w:rsidRPr="008C1F54">
              <w:rPr>
                <w:b/>
                <w:sz w:val="18"/>
                <w:szCs w:val="18"/>
              </w:rPr>
              <w:t>3</w:t>
            </w:r>
            <w:r w:rsidRPr="008C1F54">
              <w:rPr>
                <w:rFonts w:hint="eastAsia"/>
                <w:b/>
                <w:sz w:val="18"/>
                <w:szCs w:val="18"/>
              </w:rPr>
              <w:t>．心得</w:t>
            </w:r>
          </w:p>
          <w:p w:rsidR="00264BC8" w:rsidRDefault="00264BC8" w:rsidP="00141C05">
            <w:pPr>
              <w:ind w:right="340"/>
              <w:rPr>
                <w:b/>
              </w:rPr>
            </w:pPr>
            <w:r>
              <w:t xml:space="preserve">  </w:t>
            </w:r>
            <w:r>
              <w:rPr>
                <w:rFonts w:hint="eastAsia"/>
              </w:rPr>
              <w:t>敲写代码要细心。</w:t>
            </w:r>
          </w:p>
        </w:tc>
      </w:tr>
      <w:tr w:rsidR="00264BC8" w:rsidTr="00141C05">
        <w:trPr>
          <w:trHeight w:val="835"/>
        </w:trPr>
        <w:tc>
          <w:tcPr>
            <w:tcW w:w="9085" w:type="dxa"/>
            <w:gridSpan w:val="8"/>
            <w:tcBorders>
              <w:bottom w:val="single" w:sz="12" w:space="0" w:color="auto"/>
            </w:tcBorders>
          </w:tcPr>
          <w:p w:rsidR="00264BC8" w:rsidRDefault="00264BC8" w:rsidP="00141C05">
            <w:pPr>
              <w:rPr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t>教师评语：</w:t>
            </w:r>
          </w:p>
          <w:p w:rsidR="00264BC8" w:rsidRDefault="00264BC8" w:rsidP="00141C05">
            <w:pPr>
              <w:rPr>
                <w:b/>
                <w:sz w:val="24"/>
              </w:rPr>
            </w:pPr>
          </w:p>
          <w:p w:rsidR="00264BC8" w:rsidRDefault="00264BC8" w:rsidP="00141C05">
            <w:pPr>
              <w:rPr>
                <w:b/>
                <w:sz w:val="24"/>
              </w:rPr>
            </w:pPr>
          </w:p>
          <w:p w:rsidR="00264BC8" w:rsidRDefault="00264BC8" w:rsidP="00141C05">
            <w:pPr>
              <w:rPr>
                <w:b/>
                <w:sz w:val="24"/>
              </w:rPr>
            </w:pPr>
          </w:p>
          <w:p w:rsidR="00264BC8" w:rsidRDefault="00264BC8" w:rsidP="00141C05">
            <w:pPr>
              <w:rPr>
                <w:b/>
                <w:sz w:val="24"/>
              </w:rPr>
            </w:pPr>
          </w:p>
          <w:p w:rsidR="00264BC8" w:rsidRPr="00351196" w:rsidRDefault="00264BC8" w:rsidP="00141C0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b/>
                <w:sz w:val="24"/>
              </w:rPr>
              <w:t>:</w:t>
            </w:r>
            <w:r w:rsidRPr="00351196"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       </w:t>
            </w:r>
            <w:r w:rsidRPr="00351196">
              <w:rPr>
                <w:b/>
                <w:sz w:val="24"/>
                <w:u w:val="single"/>
              </w:rPr>
              <w:t xml:space="preserve"> </w:t>
            </w:r>
            <w:r w:rsidRPr="00351196">
              <w:rPr>
                <w:b/>
                <w:sz w:val="24"/>
              </w:rPr>
              <w:t xml:space="preserve">   </w:t>
            </w:r>
          </w:p>
          <w:p w:rsidR="00264BC8" w:rsidRDefault="00264BC8" w:rsidP="00141C05">
            <w:pPr>
              <w:rPr>
                <w:b/>
                <w:sz w:val="24"/>
              </w:rPr>
            </w:pPr>
          </w:p>
          <w:p w:rsidR="00264BC8" w:rsidRDefault="00264BC8" w:rsidP="00141C05">
            <w:pPr>
              <w:spacing w:before="120"/>
              <w:ind w:firstLineChars="2056" w:firstLine="4954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b/>
                <w:sz w:val="24"/>
              </w:rPr>
              <w:t xml:space="preserve">           </w:t>
            </w:r>
            <w:r>
              <w:rPr>
                <w:b/>
                <w:sz w:val="24"/>
              </w:rPr>
              <w:t xml:space="preserve">        </w:t>
            </w:r>
          </w:p>
        </w:tc>
      </w:tr>
    </w:tbl>
    <w:p w:rsidR="00264BC8" w:rsidRDefault="00264BC8" w:rsidP="00274617">
      <w:pPr>
        <w:spacing w:line="360" w:lineRule="auto"/>
      </w:pPr>
    </w:p>
    <w:p w:rsidR="00264BC8" w:rsidRDefault="00264BC8"/>
    <w:sectPr w:rsidR="00264BC8" w:rsidSect="00D9200E">
      <w:headerReference w:type="default" r:id="rId42"/>
      <w:footerReference w:type="default" r:id="rId43"/>
      <w:pgSz w:w="11906" w:h="16838" w:code="9"/>
      <w:pgMar w:top="1418" w:right="1418" w:bottom="1418" w:left="1418" w:header="851" w:footer="1418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BC8" w:rsidRDefault="00264BC8" w:rsidP="00D9200E">
      <w:r>
        <w:separator/>
      </w:r>
    </w:p>
  </w:endnote>
  <w:endnote w:type="continuationSeparator" w:id="0">
    <w:p w:rsidR="00264BC8" w:rsidRDefault="00264BC8" w:rsidP="00D92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BC8" w:rsidRDefault="00264BC8">
    <w:pPr>
      <w:pStyle w:val="Footer"/>
      <w:jc w:val="right"/>
      <w:rPr>
        <w:rFonts w:ascii="宋体"/>
        <w:sz w:val="21"/>
        <w:szCs w:val="21"/>
      </w:rPr>
    </w:pPr>
    <w:r>
      <w:rPr>
        <w:rFonts w:ascii="宋体" w:hAnsi="宋体" w:hint="eastAsia"/>
        <w:sz w:val="21"/>
        <w:szCs w:val="21"/>
      </w:rPr>
      <w:t>信息工程学教研室</w:t>
    </w:r>
    <w:r>
      <w:rPr>
        <w:rFonts w:ascii="宋体" w:hAnsi="宋体" w:hint="eastAsia"/>
      </w:rPr>
      <w:t>·</w:t>
    </w:r>
    <w:r>
      <w:rPr>
        <w:rFonts w:ascii="宋体" w:hAnsi="宋体"/>
        <w:sz w:val="21"/>
        <w:szCs w:val="21"/>
      </w:rPr>
      <w:t>2011</w:t>
    </w:r>
    <w:r>
      <w:rPr>
        <w:rFonts w:ascii="宋体" w:hAnsi="宋体" w:hint="eastAsia"/>
        <w:sz w:val="21"/>
        <w:szCs w:val="21"/>
      </w:rPr>
      <w:t>年编制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BC8" w:rsidRDefault="00264BC8" w:rsidP="00D9200E">
      <w:r>
        <w:separator/>
      </w:r>
    </w:p>
  </w:footnote>
  <w:footnote w:type="continuationSeparator" w:id="0">
    <w:p w:rsidR="00264BC8" w:rsidRDefault="00264BC8" w:rsidP="00D920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BC8" w:rsidRDefault="00264BC8">
    <w:pPr>
      <w:pStyle w:val="Header"/>
      <w:rPr>
        <w:rFonts w:ascii="楷体_GB2312" w:eastAsia="楷体_GB2312"/>
        <w:sz w:val="24"/>
        <w:szCs w:val="24"/>
      </w:rPr>
    </w:pPr>
    <w:r>
      <w:rPr>
        <w:rFonts w:ascii="楷体_GB2312" w:eastAsia="楷体_GB2312" w:hint="eastAsia"/>
        <w:sz w:val="24"/>
        <w:szCs w:val="24"/>
      </w:rPr>
      <w:t>广东医学院信息工程学院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4617"/>
    <w:rsid w:val="00061B68"/>
    <w:rsid w:val="00062F61"/>
    <w:rsid w:val="00076DA0"/>
    <w:rsid w:val="00141C05"/>
    <w:rsid w:val="00264BC8"/>
    <w:rsid w:val="00274617"/>
    <w:rsid w:val="00283BAB"/>
    <w:rsid w:val="002A21B7"/>
    <w:rsid w:val="002D5483"/>
    <w:rsid w:val="002E1B6F"/>
    <w:rsid w:val="0031198A"/>
    <w:rsid w:val="00351196"/>
    <w:rsid w:val="003A6C37"/>
    <w:rsid w:val="00602F4C"/>
    <w:rsid w:val="0064056A"/>
    <w:rsid w:val="00661F0A"/>
    <w:rsid w:val="007264D4"/>
    <w:rsid w:val="00783602"/>
    <w:rsid w:val="007C077A"/>
    <w:rsid w:val="00821FB9"/>
    <w:rsid w:val="008331E9"/>
    <w:rsid w:val="008951A9"/>
    <w:rsid w:val="008C1F54"/>
    <w:rsid w:val="008C6375"/>
    <w:rsid w:val="008C6383"/>
    <w:rsid w:val="00A31BFA"/>
    <w:rsid w:val="00B12A99"/>
    <w:rsid w:val="00B81FE4"/>
    <w:rsid w:val="00CD0307"/>
    <w:rsid w:val="00D17667"/>
    <w:rsid w:val="00D9200E"/>
    <w:rsid w:val="00DD4371"/>
    <w:rsid w:val="00E92297"/>
    <w:rsid w:val="00EA5E97"/>
    <w:rsid w:val="00EF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617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7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74617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7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617"/>
    <w:rPr>
      <w:rFonts w:ascii="Times New Roman" w:eastAsia="宋体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7461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746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47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jpe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358</TotalTime>
  <Pages>19</Pages>
  <Words>280</Words>
  <Characters>1596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zj</cp:lastModifiedBy>
  <cp:revision>3</cp:revision>
  <dcterms:created xsi:type="dcterms:W3CDTF">2012-12-02T09:01:00Z</dcterms:created>
  <dcterms:modified xsi:type="dcterms:W3CDTF">2012-12-16T15:11:00Z</dcterms:modified>
</cp:coreProperties>
</file>