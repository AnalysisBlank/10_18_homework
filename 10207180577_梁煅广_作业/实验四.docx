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F4" w:rsidRDefault="008C55F4" w:rsidP="00D41A27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1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21"/>
        <w:gridCol w:w="908"/>
        <w:gridCol w:w="1059"/>
        <w:gridCol w:w="1021"/>
        <w:gridCol w:w="946"/>
        <w:gridCol w:w="798"/>
        <w:gridCol w:w="1021"/>
        <w:gridCol w:w="2378"/>
      </w:tblGrid>
      <w:tr w:rsidR="008C55F4" w:rsidTr="00547667">
        <w:trPr>
          <w:trHeight w:hRule="exact" w:val="454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962" w:type="dxa"/>
            <w:gridSpan w:val="5"/>
            <w:tcBorders>
              <w:top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信息的创建、发送与接收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920" w:type="dxa"/>
            <w:tcBorders>
              <w:top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  <w:r>
              <w:t>4</w:t>
            </w:r>
          </w:p>
        </w:tc>
      </w:tr>
      <w:tr w:rsidR="008C55F4" w:rsidTr="00547667">
        <w:trPr>
          <w:trHeight w:hRule="exact" w:val="454"/>
        </w:trPr>
        <w:tc>
          <w:tcPr>
            <w:tcW w:w="1134" w:type="dxa"/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20" w:type="dxa"/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梁煅广</w:t>
            </w:r>
          </w:p>
        </w:tc>
        <w:tc>
          <w:tcPr>
            <w:tcW w:w="1207" w:type="dxa"/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134" w:type="dxa"/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92" w:type="dxa"/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班</w:t>
            </w:r>
            <w: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709" w:type="dxa"/>
            <w:vAlign w:val="center"/>
          </w:tcPr>
          <w:p w:rsidR="008C55F4" w:rsidRDefault="008C55F4" w:rsidP="00547667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920" w:type="dxa"/>
            <w:vAlign w:val="center"/>
          </w:tcPr>
          <w:p w:rsidR="008C55F4" w:rsidRDefault="008C55F4" w:rsidP="00547667">
            <w:pPr>
              <w:jc w:val="center"/>
            </w:pPr>
            <w:r>
              <w:t>10207180577</w:t>
            </w:r>
          </w:p>
        </w:tc>
      </w:tr>
      <w:tr w:rsidR="008C55F4" w:rsidTr="00547667">
        <w:trPr>
          <w:cantSplit/>
          <w:trHeight w:hRule="exact" w:val="454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127" w:type="dxa"/>
            <w:gridSpan w:val="2"/>
            <w:tcBorders>
              <w:bottom w:val="single" w:sz="12" w:space="0" w:color="auto"/>
            </w:tcBorders>
            <w:vAlign w:val="center"/>
          </w:tcPr>
          <w:p w:rsidR="008C55F4" w:rsidRDefault="008C55F4" w:rsidP="00D41A27">
            <w:pPr>
              <w:jc w:val="center"/>
            </w:pPr>
            <w:r>
              <w:t>2012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邱文峰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  <w:r>
              <w:rPr>
                <w:rFonts w:hint="eastAsia"/>
              </w:rPr>
              <w:t>成</w:t>
            </w:r>
            <w: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920" w:type="dxa"/>
            <w:tcBorders>
              <w:bottom w:val="single" w:sz="12" w:space="0" w:color="auto"/>
            </w:tcBorders>
            <w:vAlign w:val="center"/>
          </w:tcPr>
          <w:p w:rsidR="008C55F4" w:rsidRDefault="008C55F4" w:rsidP="00547667">
            <w:pPr>
              <w:jc w:val="center"/>
            </w:pPr>
          </w:p>
        </w:tc>
      </w:tr>
      <w:tr w:rsidR="008C55F4" w:rsidTr="00547667">
        <w:trPr>
          <w:trHeight w:val="2116"/>
        </w:trPr>
        <w:tc>
          <w:tcPr>
            <w:tcW w:w="9150" w:type="dxa"/>
            <w:gridSpan w:val="8"/>
            <w:tcBorders>
              <w:top w:val="single" w:sz="12" w:space="0" w:color="auto"/>
            </w:tcBorders>
          </w:tcPr>
          <w:p w:rsidR="008C55F4" w:rsidRDefault="008C55F4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8C55F4" w:rsidRDefault="008C55F4" w:rsidP="00547667">
            <w:pPr>
              <w:ind w:left="284" w:right="340"/>
            </w:pPr>
            <w:r w:rsidRPr="00D41A27">
              <w:rPr>
                <w:rFonts w:hint="eastAsia"/>
              </w:rPr>
              <w:t>学会创建消息和共享区</w:t>
            </w:r>
          </w:p>
          <w:p w:rsidR="008C55F4" w:rsidRDefault="008C55F4" w:rsidP="00547667">
            <w:pPr>
              <w:ind w:left="284" w:right="340"/>
            </w:pPr>
            <w:r w:rsidRPr="00D41A27">
              <w:rPr>
                <w:rFonts w:hint="eastAsia"/>
              </w:rPr>
              <w:t>比较消息与共享区这两种消息机制的异同</w:t>
            </w:r>
          </w:p>
        </w:tc>
      </w:tr>
      <w:tr w:rsidR="008C55F4" w:rsidTr="00547667">
        <w:trPr>
          <w:trHeight w:val="2310"/>
        </w:trPr>
        <w:tc>
          <w:tcPr>
            <w:tcW w:w="9150" w:type="dxa"/>
            <w:gridSpan w:val="8"/>
          </w:tcPr>
          <w:p w:rsidR="008C55F4" w:rsidRDefault="008C55F4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8C55F4" w:rsidRDefault="008C55F4" w:rsidP="00547667">
            <w:pPr>
              <w:ind w:right="340"/>
            </w:pPr>
            <w:r>
              <w:t>1</w:t>
            </w:r>
            <w:r>
              <w:rPr>
                <w:rFonts w:hint="eastAsia"/>
              </w:rPr>
              <w:t>．《现代操作系统》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6</w:t>
            </w:r>
            <w:r>
              <w:rPr>
                <w:rFonts w:hint="eastAsia"/>
              </w:rPr>
              <w:t>章</w:t>
            </w:r>
            <w:r>
              <w:t xml:space="preserve">  Linux</w:t>
            </w:r>
            <w:r>
              <w:rPr>
                <w:rFonts w:hint="eastAsia"/>
              </w:rPr>
              <w:t>系统</w:t>
            </w:r>
          </w:p>
        </w:tc>
      </w:tr>
      <w:tr w:rsidR="008C55F4" w:rsidRPr="006B7105" w:rsidTr="00547667">
        <w:trPr>
          <w:trHeight w:val="2310"/>
        </w:trPr>
        <w:tc>
          <w:tcPr>
            <w:tcW w:w="9150" w:type="dxa"/>
            <w:gridSpan w:val="8"/>
          </w:tcPr>
          <w:p w:rsidR="008C55F4" w:rsidRDefault="008C55F4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8C55F4" w:rsidRDefault="008C55F4" w:rsidP="008C55F4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配置名</w:t>
            </w:r>
            <w:r>
              <w:rPr>
                <w:lang w:val="fr-FR"/>
              </w:rPr>
              <w:t xml:space="preserve">  </w:t>
            </w:r>
            <w:r w:rsidRPr="003154F1">
              <w:rPr>
                <w:rFonts w:hint="eastAsia"/>
                <w:lang w:val="fr-FR"/>
              </w:rPr>
              <w:t>配置参数</w:t>
            </w:r>
          </w:p>
          <w:p w:rsidR="008C55F4" w:rsidRDefault="008C55F4" w:rsidP="008C55F4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硬盘</w:t>
            </w:r>
            <w:r w:rsidRPr="003154F1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lang w:val="fr-FR"/>
              </w:rPr>
              <w:t>8GB</w:t>
            </w:r>
          </w:p>
          <w:p w:rsidR="008C55F4" w:rsidRDefault="008C55F4" w:rsidP="008C55F4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内存</w:t>
            </w:r>
            <w:r>
              <w:rPr>
                <w:lang w:val="fr-FR"/>
              </w:rPr>
              <w:t xml:space="preserve">    </w:t>
            </w:r>
            <w:r w:rsidRPr="003154F1">
              <w:rPr>
                <w:lang w:val="fr-FR"/>
              </w:rPr>
              <w:t xml:space="preserve">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lang w:val="fr-FR"/>
              </w:rPr>
              <w:t>1GB</w:t>
            </w:r>
          </w:p>
          <w:p w:rsidR="008C55F4" w:rsidRDefault="008C55F4" w:rsidP="008C55F4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磁盘文件格式</w:t>
            </w:r>
            <w:r>
              <w:rPr>
                <w:lang w:val="fr-FR"/>
              </w:rPr>
              <w:t xml:space="preserve">    </w:t>
            </w:r>
            <w:r w:rsidRPr="003154F1">
              <w:rPr>
                <w:lang w:val="fr-FR"/>
              </w:rPr>
              <w:t xml:space="preserve">NTFS, </w:t>
            </w:r>
            <w:r w:rsidRPr="003154F1">
              <w:rPr>
                <w:rFonts w:hint="eastAsia"/>
                <w:lang w:val="fr-FR"/>
              </w:rPr>
              <w:t>以支持大的镜像文件</w:t>
            </w:r>
          </w:p>
          <w:p w:rsidR="008C55F4" w:rsidRDefault="008C55F4" w:rsidP="008C55F4">
            <w:pPr>
              <w:spacing w:before="120"/>
              <w:ind w:firstLineChars="150" w:firstLine="31680"/>
              <w:rPr>
                <w:lang w:val="fr-FR"/>
              </w:rPr>
            </w:pPr>
            <w:r w:rsidRPr="003154F1">
              <w:rPr>
                <w:rFonts w:hint="eastAsia"/>
                <w:lang w:val="fr-FR"/>
              </w:rPr>
              <w:t>操作系统</w:t>
            </w:r>
            <w:r>
              <w:rPr>
                <w:lang w:val="fr-FR"/>
              </w:rPr>
              <w:t xml:space="preserve">     </w:t>
            </w:r>
            <w:r w:rsidRPr="003154F1">
              <w:rPr>
                <w:lang w:val="fr-FR"/>
              </w:rPr>
              <w:t>Win32 XP +</w:t>
            </w:r>
          </w:p>
          <w:p w:rsidR="008C55F4" w:rsidRPr="006B7105" w:rsidRDefault="008C55F4" w:rsidP="008C55F4">
            <w:pPr>
              <w:spacing w:before="120"/>
              <w:ind w:firstLineChars="150" w:firstLine="31680"/>
              <w:rPr>
                <w:b/>
                <w:lang w:val="fr-FR"/>
              </w:rPr>
            </w:pPr>
            <w:r w:rsidRPr="003154F1">
              <w:rPr>
                <w:rFonts w:hint="eastAsia"/>
                <w:lang w:val="fr-FR"/>
              </w:rPr>
              <w:t>软件</w:t>
            </w:r>
            <w:r w:rsidRPr="003154F1">
              <w:rPr>
                <w:lang w:val="fr-FR"/>
              </w:rPr>
              <w:t xml:space="preserve"> V</w:t>
            </w:r>
            <w:r>
              <w:rPr>
                <w:lang w:val="fr-FR"/>
              </w:rPr>
              <w:t xml:space="preserve">    </w:t>
            </w:r>
            <w:r w:rsidRPr="003154F1">
              <w:rPr>
                <w:lang w:val="fr-FR"/>
              </w:rPr>
              <w:t>irtualBox Red Hat Linux Server ISO</w:t>
            </w:r>
            <w:r w:rsidRPr="003154F1">
              <w:rPr>
                <w:rFonts w:hint="eastAsia"/>
                <w:lang w:val="fr-FR"/>
              </w:rPr>
              <w:t>安装软件包</w:t>
            </w:r>
          </w:p>
        </w:tc>
      </w:tr>
      <w:tr w:rsidR="008C55F4" w:rsidTr="00547667">
        <w:trPr>
          <w:trHeight w:val="2787"/>
        </w:trPr>
        <w:tc>
          <w:tcPr>
            <w:tcW w:w="9150" w:type="dxa"/>
            <w:gridSpan w:val="8"/>
          </w:tcPr>
          <w:p w:rsidR="008C55F4" w:rsidRDefault="008C55F4" w:rsidP="00547667">
            <w:pPr>
              <w:spacing w:before="120"/>
              <w:ind w:right="337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8C55F4" w:rsidRDefault="008C55F4" w:rsidP="00547667">
            <w:pPr>
              <w:spacing w:before="120"/>
              <w:ind w:right="337"/>
              <w:rPr>
                <w:b/>
                <w:noProof/>
              </w:rPr>
            </w:pPr>
            <w:r>
              <w:rPr>
                <w:b/>
              </w:rPr>
              <w:t xml:space="preserve">  </w:t>
            </w:r>
            <w:r w:rsidRPr="00803D60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4" o:spid="_x0000_i1025" type="#_x0000_t75" style="width:411pt;height:144.75pt;visibility:visible">
                  <v:imagedata r:id="rId6" o:title=""/>
                </v:shape>
              </w:pict>
            </w:r>
          </w:p>
          <w:p w:rsidR="008C55F4" w:rsidRDefault="008C55F4" w:rsidP="00547667">
            <w:pPr>
              <w:spacing w:before="120"/>
              <w:ind w:right="337"/>
              <w:rPr>
                <w:b/>
              </w:rPr>
            </w:pPr>
          </w:p>
          <w:p w:rsidR="008C55F4" w:rsidRDefault="008C55F4" w:rsidP="00547667">
            <w:pPr>
              <w:spacing w:before="120"/>
              <w:ind w:right="337"/>
              <w:rPr>
                <w:b/>
              </w:rPr>
            </w:pPr>
            <w:r w:rsidRPr="00803D60">
              <w:rPr>
                <w:b/>
                <w:noProof/>
              </w:rPr>
              <w:pict>
                <v:shape id="图片 67" o:spid="_x0000_i1026" type="#_x0000_t75" style="width:411.75pt;height:216.75pt;visibility:visible">
                  <v:imagedata r:id="rId7" o:title=""/>
                </v:shape>
              </w:pict>
            </w:r>
          </w:p>
          <w:p w:rsidR="008C55F4" w:rsidRDefault="008C55F4" w:rsidP="00547667">
            <w:pPr>
              <w:spacing w:before="120"/>
              <w:ind w:right="337"/>
              <w:rPr>
                <w:b/>
              </w:rPr>
            </w:pPr>
            <w:r w:rsidRPr="00803D60">
              <w:rPr>
                <w:b/>
                <w:noProof/>
              </w:rPr>
              <w:pict>
                <v:shape id="图片 70" o:spid="_x0000_i1027" type="#_x0000_t75" style="width:415.5pt;height:151.5pt;visibility:visible">
                  <v:imagedata r:id="rId8" o:title=""/>
                </v:shape>
              </w:pict>
            </w:r>
          </w:p>
          <w:p w:rsidR="008C55F4" w:rsidRDefault="008C55F4" w:rsidP="00547667">
            <w:pPr>
              <w:ind w:left="624" w:right="340" w:hanging="340"/>
              <w:rPr>
                <w:noProof/>
              </w:rPr>
            </w:pPr>
            <w:r>
              <w:rPr>
                <w:noProof/>
              </w:rPr>
              <w:pict>
                <v:shape id="图片 58" o:spid="_x0000_i1028" type="#_x0000_t75" style="width:409.5pt;height:264pt;visibility:visible">
                  <v:imagedata r:id="rId9" o:title=""/>
                </v:shape>
              </w:pict>
            </w:r>
          </w:p>
          <w:p w:rsidR="008C55F4" w:rsidRDefault="008C55F4" w:rsidP="00547667">
            <w:pPr>
              <w:ind w:left="624" w:right="340" w:hanging="340"/>
              <w:rPr>
                <w:noProof/>
              </w:rPr>
            </w:pPr>
            <w:r>
              <w:rPr>
                <w:noProof/>
              </w:rPr>
              <w:pict>
                <v:shape id="图片 61" o:spid="_x0000_i1029" type="#_x0000_t75" style="width:415.5pt;height:324pt;visibility:visible">
                  <v:imagedata r:id="rId10" o:title=""/>
                </v:shape>
              </w:pict>
            </w:r>
          </w:p>
          <w:p w:rsidR="008C55F4" w:rsidRDefault="008C55F4" w:rsidP="00D41A27">
            <w:pPr>
              <w:ind w:right="340"/>
            </w:pPr>
          </w:p>
        </w:tc>
      </w:tr>
      <w:tr w:rsidR="008C55F4" w:rsidTr="00547667">
        <w:trPr>
          <w:trHeight w:val="3419"/>
        </w:trPr>
        <w:tc>
          <w:tcPr>
            <w:tcW w:w="9150" w:type="dxa"/>
            <w:gridSpan w:val="8"/>
          </w:tcPr>
          <w:p w:rsidR="008C55F4" w:rsidRDefault="008C55F4" w:rsidP="00547667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五、实验结果、分析与心得</w:t>
            </w:r>
          </w:p>
          <w:p w:rsidR="008C55F4" w:rsidRDefault="008C55F4" w:rsidP="00547667">
            <w:pPr>
              <w:ind w:left="624" w:right="340" w:hanging="340"/>
              <w:rPr>
                <w:b/>
              </w:rPr>
            </w:pPr>
          </w:p>
        </w:tc>
      </w:tr>
      <w:tr w:rsidR="008C55F4" w:rsidTr="00547667">
        <w:trPr>
          <w:trHeight w:val="3419"/>
        </w:trPr>
        <w:tc>
          <w:tcPr>
            <w:tcW w:w="9150" w:type="dxa"/>
            <w:gridSpan w:val="8"/>
            <w:tcBorders>
              <w:bottom w:val="single" w:sz="12" w:space="0" w:color="auto"/>
            </w:tcBorders>
          </w:tcPr>
          <w:p w:rsidR="008C55F4" w:rsidRDefault="008C55F4" w:rsidP="00547667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8C55F4" w:rsidRDefault="008C55F4" w:rsidP="00547667">
            <w:pPr>
              <w:rPr>
                <w:b/>
                <w:sz w:val="24"/>
              </w:rPr>
            </w:pPr>
          </w:p>
          <w:p w:rsidR="008C55F4" w:rsidRDefault="008C55F4" w:rsidP="00547667">
            <w:pPr>
              <w:rPr>
                <w:b/>
                <w:sz w:val="24"/>
              </w:rPr>
            </w:pPr>
          </w:p>
          <w:p w:rsidR="008C55F4" w:rsidRDefault="008C55F4" w:rsidP="00547667">
            <w:pPr>
              <w:rPr>
                <w:b/>
                <w:sz w:val="24"/>
              </w:rPr>
            </w:pPr>
          </w:p>
          <w:p w:rsidR="008C55F4" w:rsidRDefault="008C55F4" w:rsidP="00547667">
            <w:pPr>
              <w:rPr>
                <w:b/>
                <w:sz w:val="24"/>
              </w:rPr>
            </w:pPr>
          </w:p>
          <w:p w:rsidR="008C55F4" w:rsidRPr="00351196" w:rsidRDefault="008C55F4" w:rsidP="0054766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b/>
                <w:sz w:val="24"/>
              </w:rPr>
              <w:t>:</w:t>
            </w:r>
            <w:r w:rsidRPr="00351196"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      </w:t>
            </w:r>
            <w:r w:rsidRPr="00351196">
              <w:rPr>
                <w:b/>
                <w:sz w:val="24"/>
                <w:u w:val="single"/>
              </w:rPr>
              <w:t xml:space="preserve"> </w:t>
            </w:r>
            <w:r w:rsidRPr="00351196">
              <w:rPr>
                <w:b/>
                <w:sz w:val="24"/>
              </w:rPr>
              <w:t xml:space="preserve">   </w:t>
            </w:r>
          </w:p>
          <w:p w:rsidR="008C55F4" w:rsidRDefault="008C55F4" w:rsidP="00547667">
            <w:pPr>
              <w:rPr>
                <w:b/>
                <w:sz w:val="24"/>
              </w:rPr>
            </w:pPr>
          </w:p>
          <w:p w:rsidR="008C55F4" w:rsidRDefault="008C55F4" w:rsidP="008C55F4">
            <w:pPr>
              <w:spacing w:before="120"/>
              <w:ind w:firstLineChars="2056" w:firstLine="31680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b/>
                <w:sz w:val="24"/>
              </w:rPr>
              <w:t xml:space="preserve">           </w:t>
            </w:r>
            <w:r>
              <w:rPr>
                <w:b/>
                <w:sz w:val="24"/>
              </w:rPr>
              <w:t xml:space="preserve">        </w:t>
            </w:r>
          </w:p>
        </w:tc>
      </w:tr>
    </w:tbl>
    <w:p w:rsidR="008C55F4" w:rsidRDefault="008C55F4" w:rsidP="00D41A27"/>
    <w:p w:rsidR="008C55F4" w:rsidRDefault="008C55F4" w:rsidP="00D41A27"/>
    <w:sectPr w:rsidR="008C55F4" w:rsidSect="00811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5F4" w:rsidRDefault="008C55F4" w:rsidP="00D41A27">
      <w:r>
        <w:separator/>
      </w:r>
    </w:p>
  </w:endnote>
  <w:endnote w:type="continuationSeparator" w:id="1">
    <w:p w:rsidR="008C55F4" w:rsidRDefault="008C55F4" w:rsidP="00D4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5F4" w:rsidRDefault="008C55F4" w:rsidP="00D41A27">
      <w:r>
        <w:separator/>
      </w:r>
    </w:p>
  </w:footnote>
  <w:footnote w:type="continuationSeparator" w:id="1">
    <w:p w:rsidR="008C55F4" w:rsidRDefault="008C55F4" w:rsidP="00D41A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1A27"/>
    <w:rsid w:val="00076DA0"/>
    <w:rsid w:val="00116572"/>
    <w:rsid w:val="002C7E97"/>
    <w:rsid w:val="003154F1"/>
    <w:rsid w:val="00351196"/>
    <w:rsid w:val="00547667"/>
    <w:rsid w:val="00605D21"/>
    <w:rsid w:val="006B7105"/>
    <w:rsid w:val="006D4EE3"/>
    <w:rsid w:val="00752B01"/>
    <w:rsid w:val="00803D60"/>
    <w:rsid w:val="0081120A"/>
    <w:rsid w:val="008C55F4"/>
    <w:rsid w:val="008E4982"/>
    <w:rsid w:val="00985AB4"/>
    <w:rsid w:val="00A31BFA"/>
    <w:rsid w:val="00A75C6F"/>
    <w:rsid w:val="00B12A99"/>
    <w:rsid w:val="00CF4241"/>
    <w:rsid w:val="00D41A27"/>
    <w:rsid w:val="00DC6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27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1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1A2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41A2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1A27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41A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1A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4</Pages>
  <Words>71</Words>
  <Characters>405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4</cp:revision>
  <dcterms:created xsi:type="dcterms:W3CDTF">2012-12-26T16:52:00Z</dcterms:created>
  <dcterms:modified xsi:type="dcterms:W3CDTF">2012-12-31T03:08:00Z</dcterms:modified>
</cp:coreProperties>
</file>